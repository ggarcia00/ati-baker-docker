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9EE" w:rsidRDefault="00512ABB" w:rsidP="0010414A">
      <w:pPr>
        <w:spacing w:before="3300" w:after="100" w:line="312" w:lineRule="auto"/>
        <w:ind w:left="113"/>
        <w:rPr>
          <w:rFonts w:ascii="Verdana" w:hAnsi="Verdana"/>
          <w:sz w:val="20"/>
          <w:szCs w:val="20"/>
        </w:rPr>
      </w:pPr>
      <w:r w:rsidRPr="00890DC3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-1007110</wp:posOffset>
                </wp:positionV>
                <wp:extent cx="6823075" cy="9961245"/>
                <wp:effectExtent l="6350" t="13970" r="9525" b="6985"/>
                <wp:wrapNone/>
                <wp:docPr id="1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3075" cy="99612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98E1F" id="Rectangle 20" o:spid="_x0000_s1026" style="position:absolute;margin-left:-.1pt;margin-top:-79.3pt;width:537.25pt;height:784.3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" filled="f" strokeweight="1pt"/>
            </w:pict>
          </mc:Fallback>
        </mc:AlternateContent>
      </w:r>
      <w:r w:rsidRPr="00890DC3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1737995</wp:posOffset>
                </wp:positionV>
                <wp:extent cx="1873250" cy="193040"/>
                <wp:effectExtent l="3175" t="0" r="0" b="635"/>
                <wp:wrapNone/>
                <wp:docPr id="1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00F" w:rsidRPr="004D7814" w:rsidRDefault="0075100F" w:rsidP="00AD4A6D">
                            <w:pPr>
                              <w:spacing w:before="40" w:line="264" w:lineRule="auto"/>
                              <w:ind w:left="62" w:right="-96"/>
                              <w:rPr>
                                <w:rFonts w:ascii="Courier New" w:hAnsi="Courier New" w:cs="Courier New"/>
                                <w:spacing w:val="14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61.9pt;margin-top:136.85pt;width:147.5pt;height:1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" filled="f" stroked="f">
                <v:textbox inset="0,0,0,0">
                  <w:txbxContent>
                    <w:p w:rsidR="0075100F" w:rsidRPr="004D7814" w:rsidRDefault="0075100F" w:rsidP="00AD4A6D">
                      <w:pPr>
                        <w:spacing w:before="40" w:line="264" w:lineRule="auto"/>
                        <w:ind w:left="62" w:right="-96"/>
                        <w:rPr>
                          <w:rFonts w:ascii="Courier New" w:hAnsi="Courier New" w:cs="Courier New"/>
                          <w:spacing w:val="14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90DC3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4573270</wp:posOffset>
                </wp:positionH>
                <wp:positionV relativeFrom="paragraph">
                  <wp:posOffset>768985</wp:posOffset>
                </wp:positionV>
                <wp:extent cx="2170430" cy="193040"/>
                <wp:effectExtent l="0" t="0" r="1905" b="0"/>
                <wp:wrapNone/>
                <wp:docPr id="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00F" w:rsidRPr="004D7814" w:rsidRDefault="0075100F" w:rsidP="00AD4A6D">
                            <w:pPr>
                              <w:spacing w:before="40" w:line="264" w:lineRule="auto"/>
                              <w:ind w:left="62" w:right="-96"/>
                              <w:rPr>
                                <w:rFonts w:ascii="Courier New" w:hAnsi="Courier New" w:cs="Courier New"/>
                                <w:spacing w:val="14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left:0;text-align:left;margin-left:360.1pt;margin-top:60.55pt;width:170.9pt;height:15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" filled="f" stroked="f">
                <v:textbox inset="0,0,0,0">
                  <w:txbxContent>
                    <w:p w:rsidR="0075100F" w:rsidRPr="004D7814" w:rsidRDefault="0075100F" w:rsidP="00AD4A6D">
                      <w:pPr>
                        <w:spacing w:before="40" w:line="264" w:lineRule="auto"/>
                        <w:ind w:left="62" w:right="-96"/>
                        <w:rPr>
                          <w:rFonts w:ascii="Courier New" w:hAnsi="Courier New" w:cs="Courier New"/>
                          <w:spacing w:val="14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90DC3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1485900</wp:posOffset>
                </wp:positionV>
                <wp:extent cx="5957570" cy="193040"/>
                <wp:effectExtent l="3175" t="1905" r="1905" b="0"/>
                <wp:wrapNone/>
                <wp:docPr id="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57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00F" w:rsidRPr="004D7814" w:rsidRDefault="0075100F" w:rsidP="00AD4A6D">
                            <w:pPr>
                              <w:tabs>
                                <w:tab w:val="left" w:pos="8874"/>
                              </w:tabs>
                              <w:spacing w:before="40" w:line="264" w:lineRule="auto"/>
                              <w:ind w:left="62" w:right="-96"/>
                              <w:rPr>
                                <w:rFonts w:ascii="Courier New" w:hAnsi="Courier New" w:cs="Courier New"/>
                                <w:spacing w:val="14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left:0;text-align:left;margin-left:61.9pt;margin-top:117pt;width:469.1pt;height:15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" filled="f" stroked="f">
                <v:textbox inset="0,0,0,0">
                  <w:txbxContent>
                    <w:p w:rsidR="0075100F" w:rsidRPr="004D7814" w:rsidRDefault="0075100F" w:rsidP="00AD4A6D">
                      <w:pPr>
                        <w:tabs>
                          <w:tab w:val="left" w:pos="8874"/>
                        </w:tabs>
                        <w:spacing w:before="40" w:line="264" w:lineRule="auto"/>
                        <w:ind w:left="62" w:right="-96"/>
                        <w:rPr>
                          <w:rFonts w:ascii="Courier New" w:hAnsi="Courier New" w:cs="Courier New"/>
                          <w:spacing w:val="14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90DC3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508000</wp:posOffset>
                </wp:positionV>
                <wp:extent cx="5957570" cy="193040"/>
                <wp:effectExtent l="3175" t="0" r="1905" b="1905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57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00F" w:rsidRPr="004D7814" w:rsidRDefault="0075100F" w:rsidP="00D75F93">
                            <w:pPr>
                              <w:tabs>
                                <w:tab w:val="left" w:pos="6322"/>
                                <w:tab w:val="left" w:pos="9157"/>
                              </w:tabs>
                              <w:spacing w:before="40" w:line="264" w:lineRule="auto"/>
                              <w:ind w:left="62" w:right="-96"/>
                              <w:rPr>
                                <w:rFonts w:ascii="Courier New" w:hAnsi="Courier New" w:cs="Courier New"/>
                                <w:spacing w:val="14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left:0;text-align:left;margin-left:61.9pt;margin-top:40pt;width:469.1pt;height:15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dPswIAALE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" filled="f" stroked="f">
                <v:textbox inset="0,0,0,0">
                  <w:txbxContent>
                    <w:p w:rsidR="0075100F" w:rsidRPr="004D7814" w:rsidRDefault="0075100F" w:rsidP="00D75F93">
                      <w:pPr>
                        <w:tabs>
                          <w:tab w:val="left" w:pos="6322"/>
                          <w:tab w:val="left" w:pos="9157"/>
                        </w:tabs>
                        <w:spacing w:before="40" w:line="264" w:lineRule="auto"/>
                        <w:ind w:left="62" w:right="-96"/>
                        <w:rPr>
                          <w:rFonts w:ascii="Courier New" w:hAnsi="Courier New" w:cs="Courier New"/>
                          <w:spacing w:val="14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90DC3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1019810</wp:posOffset>
                </wp:positionV>
                <wp:extent cx="5957570" cy="386080"/>
                <wp:effectExtent l="3175" t="2540" r="1905" b="1905"/>
                <wp:wrapNone/>
                <wp:docPr id="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57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00F" w:rsidRPr="004D7814" w:rsidRDefault="0075100F" w:rsidP="004D7814">
                            <w:pPr>
                              <w:spacing w:before="40" w:line="264" w:lineRule="auto"/>
                              <w:ind w:left="62" w:right="-96"/>
                              <w:rPr>
                                <w:rFonts w:ascii="Courier New" w:hAnsi="Courier New" w:cs="Courier New"/>
                                <w:spacing w:val="14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left:0;text-align:left;margin-left:61.9pt;margin-top:80.3pt;width:469.1pt;height:3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j5swIAALE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" filled="f" stroked="f">
                <v:textbox inset="0,0,0,0">
                  <w:txbxContent>
                    <w:p w:rsidR="0075100F" w:rsidRPr="004D7814" w:rsidRDefault="0075100F" w:rsidP="004D7814">
                      <w:pPr>
                        <w:spacing w:before="40" w:line="264" w:lineRule="auto"/>
                        <w:ind w:left="62" w:right="-96"/>
                        <w:rPr>
                          <w:rFonts w:ascii="Courier New" w:hAnsi="Courier New" w:cs="Courier New"/>
                          <w:spacing w:val="14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90DC3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57785</wp:posOffset>
                </wp:positionV>
                <wp:extent cx="5957570" cy="386080"/>
                <wp:effectExtent l="3175" t="2540" r="1905" b="1905"/>
                <wp:wrapNone/>
                <wp:docPr id="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57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00F" w:rsidRPr="004D7814" w:rsidRDefault="0075100F" w:rsidP="004D7814">
                            <w:pPr>
                              <w:spacing w:before="40" w:line="264" w:lineRule="auto"/>
                              <w:ind w:left="62" w:right="-96"/>
                              <w:rPr>
                                <w:rFonts w:ascii="Courier New" w:hAnsi="Courier New" w:cs="Courier New"/>
                                <w:spacing w:val="14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left:0;text-align:left;margin-left:61.9pt;margin-top:4.55pt;width:469.1pt;height:30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" filled="f" stroked="f">
                <v:textbox inset="0,0,0,0">
                  <w:txbxContent>
                    <w:p w:rsidR="0075100F" w:rsidRPr="004D7814" w:rsidRDefault="0075100F" w:rsidP="004D7814">
                      <w:pPr>
                        <w:spacing w:before="40" w:line="264" w:lineRule="auto"/>
                        <w:ind w:left="62" w:right="-96"/>
                        <w:rPr>
                          <w:rFonts w:ascii="Courier New" w:hAnsi="Courier New" w:cs="Courier New"/>
                          <w:spacing w:val="14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90DC3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358775</wp:posOffset>
                </wp:positionH>
                <wp:positionV relativeFrom="page">
                  <wp:posOffset>1429385</wp:posOffset>
                </wp:positionV>
                <wp:extent cx="6823075" cy="1989455"/>
                <wp:effectExtent l="0" t="635" r="0" b="635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075" cy="198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283"/>
                              <w:gridCol w:w="283"/>
                              <w:gridCol w:w="283"/>
                              <w:gridCol w:w="282"/>
                              <w:gridCol w:w="282"/>
                              <w:gridCol w:w="282"/>
                              <w:gridCol w:w="282"/>
                              <w:gridCol w:w="282"/>
                              <w:gridCol w:w="282"/>
                              <w:gridCol w:w="282"/>
                              <w:gridCol w:w="281"/>
                              <w:gridCol w:w="281"/>
                              <w:gridCol w:w="281"/>
                              <w:gridCol w:w="281"/>
                              <w:gridCol w:w="281"/>
                              <w:gridCol w:w="281"/>
                              <w:gridCol w:w="281"/>
                              <w:gridCol w:w="281"/>
                              <w:gridCol w:w="281"/>
                              <w:gridCol w:w="281"/>
                              <w:gridCol w:w="282"/>
                              <w:gridCol w:w="282"/>
                              <w:gridCol w:w="282"/>
                              <w:gridCol w:w="282"/>
                              <w:gridCol w:w="281"/>
                              <w:gridCol w:w="281"/>
                              <w:gridCol w:w="281"/>
                              <w:gridCol w:w="281"/>
                              <w:gridCol w:w="281"/>
                              <w:gridCol w:w="281"/>
                              <w:gridCol w:w="281"/>
                              <w:gridCol w:w="281"/>
                              <w:gridCol w:w="281"/>
                              <w:gridCol w:w="281"/>
                              <w:gridCol w:w="281"/>
                              <w:gridCol w:w="281"/>
                            </w:tblGrid>
                            <w:tr w:rsidR="0075100F" w:rsidRPr="006A0189" w:rsidTr="006A0189">
                              <w:trPr>
                                <w:trHeight w:val="283"/>
                              </w:trPr>
                              <w:tc>
                                <w:tcPr>
                                  <w:tcW w:w="1136" w:type="dxa"/>
                                  <w:gridSpan w:val="4"/>
                                  <w:tcBorders>
                                    <w:right w:val="single" w:sz="8" w:space="0" w:color="BFBFBF"/>
                                  </w:tcBorders>
                                  <w:vAlign w:val="center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6A018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75100F" w:rsidRPr="006A0189" w:rsidTr="006A0189">
                              <w:trPr>
                                <w:trHeight w:val="283"/>
                              </w:trPr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75100F" w:rsidRPr="006A0189" w:rsidTr="006A0189">
                              <w:trPr>
                                <w:trHeight w:val="85"/>
                              </w:trPr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808080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808080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808080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5100F" w:rsidRPr="006A0189" w:rsidTr="006A0189">
                              <w:trPr>
                                <w:trHeight w:val="283"/>
                              </w:trPr>
                              <w:tc>
                                <w:tcPr>
                                  <w:tcW w:w="1136" w:type="dxa"/>
                                  <w:gridSpan w:val="4"/>
                                  <w:tcBorders>
                                    <w:right w:val="single" w:sz="8" w:space="0" w:color="BFBFBF"/>
                                  </w:tcBorders>
                                  <w:vAlign w:val="center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6A018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Matrícula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808080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808080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6" w:type="dxa"/>
                                  <w:gridSpan w:val="9"/>
                                  <w:tcBorders>
                                    <w:right w:val="single" w:sz="8" w:space="0" w:color="BFBFBF"/>
                                  </w:tcBorders>
                                  <w:vAlign w:val="center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jc w:val="right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6A018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Estudante Regular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6" w:type="dxa"/>
                                  <w:gridSpan w:val="9"/>
                                  <w:tcBorders>
                                    <w:left w:val="single" w:sz="8" w:space="0" w:color="BFBFBF"/>
                                    <w:right w:val="single" w:sz="8" w:space="0" w:color="BFBFBF"/>
                                  </w:tcBorders>
                                  <w:vAlign w:val="center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jc w:val="right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6A018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Estudante Especial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75100F" w:rsidRPr="006A0189" w:rsidTr="006A0189">
                              <w:trPr>
                                <w:trHeight w:val="85"/>
                              </w:trPr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5100F" w:rsidRPr="006A0189" w:rsidTr="006A0189">
                              <w:trPr>
                                <w:trHeight w:val="283"/>
                              </w:trPr>
                              <w:tc>
                                <w:tcPr>
                                  <w:tcW w:w="1136" w:type="dxa"/>
                                  <w:gridSpan w:val="4"/>
                                  <w:tcBorders>
                                    <w:right w:val="single" w:sz="8" w:space="0" w:color="BFBFBF"/>
                                  </w:tcBorders>
                                  <w:vAlign w:val="center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6A018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4828" w:type="dxa"/>
                                  <w:gridSpan w:val="17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vAlign w:val="center"/>
                                </w:tcPr>
                                <w:p w:rsidR="0075100F" w:rsidRPr="006A0189" w:rsidRDefault="0075100F" w:rsidP="0057173E">
                                  <w:pPr>
                                    <w:widowControl w:val="0"/>
                                    <w:ind w:left="-28" w:right="-28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6" w:type="dxa"/>
                                  <w:gridSpan w:val="4"/>
                                  <w:tcBorders>
                                    <w:left w:val="single" w:sz="8" w:space="0" w:color="BFBFBF"/>
                                    <w:right w:val="single" w:sz="8" w:space="0" w:color="BFBFBF"/>
                                  </w:tcBorders>
                                  <w:vAlign w:val="center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jc w:val="right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6A018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Telefone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75100F" w:rsidRPr="006A0189" w:rsidTr="006A0189">
                              <w:trPr>
                                <w:trHeight w:val="85"/>
                              </w:trPr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5100F" w:rsidRPr="006A0189" w:rsidTr="006A0189">
                              <w:trPr>
                                <w:trHeight w:val="283"/>
                              </w:trPr>
                              <w:tc>
                                <w:tcPr>
                                  <w:tcW w:w="1136" w:type="dxa"/>
                                  <w:gridSpan w:val="4"/>
                                  <w:tcBorders>
                                    <w:right w:val="single" w:sz="8" w:space="0" w:color="BFBFBF"/>
                                  </w:tcBorders>
                                  <w:vAlign w:val="center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6A018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Endereço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75100F" w:rsidRPr="006A0189" w:rsidTr="006A0189">
                              <w:trPr>
                                <w:trHeight w:val="283"/>
                              </w:trPr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75100F" w:rsidRPr="006A0189" w:rsidTr="006A0189">
                              <w:trPr>
                                <w:trHeight w:val="85"/>
                              </w:trPr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5100F" w:rsidRPr="006A0189" w:rsidTr="006A0189">
                              <w:trPr>
                                <w:trHeight w:val="283"/>
                              </w:trPr>
                              <w:tc>
                                <w:tcPr>
                                  <w:tcW w:w="1136" w:type="dxa"/>
                                  <w:gridSpan w:val="4"/>
                                  <w:tcBorders>
                                    <w:right w:val="single" w:sz="8" w:space="0" w:color="BFBFBF"/>
                                  </w:tcBorders>
                                  <w:vAlign w:val="center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6A018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Cidade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  <w:gridSpan w:val="2"/>
                                  <w:tcBorders>
                                    <w:left w:val="single" w:sz="8" w:space="0" w:color="BFBFBF"/>
                                    <w:right w:val="single" w:sz="8" w:space="0" w:color="BFBFBF"/>
                                  </w:tcBorders>
                                  <w:vAlign w:val="center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jc w:val="right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6A018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UF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75100F" w:rsidRPr="006A0189" w:rsidTr="006A0189">
                              <w:trPr>
                                <w:trHeight w:val="85"/>
                              </w:trPr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5100F" w:rsidRPr="006A0189" w:rsidTr="006A0189">
                              <w:trPr>
                                <w:gridAfter w:val="24"/>
                                <w:wAfter w:w="6816" w:type="dxa"/>
                                <w:trHeight w:val="283"/>
                              </w:trPr>
                              <w:tc>
                                <w:tcPr>
                                  <w:tcW w:w="1136" w:type="dxa"/>
                                  <w:gridSpan w:val="4"/>
                                  <w:tcBorders>
                                    <w:right w:val="single" w:sz="8" w:space="0" w:color="BFBFBF"/>
                                  </w:tcBorders>
                                  <w:vAlign w:val="center"/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mallCaps/>
                                      <w:sz w:val="16"/>
                                      <w:szCs w:val="16"/>
                                    </w:rPr>
                                  </w:pPr>
                                  <w:r w:rsidRPr="006A0189">
                                    <w:rPr>
                                      <w:rFonts w:ascii="Verdana" w:hAnsi="Verdana"/>
                                      <w:smallCaps/>
                                      <w:sz w:val="16"/>
                                      <w:szCs w:val="16"/>
                                    </w:rPr>
                                    <w:t>cep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75100F" w:rsidRPr="006A0189" w:rsidRDefault="0075100F" w:rsidP="006A0189">
                                  <w:pPr>
                                    <w:widowControl w:val="0"/>
                                    <w:ind w:left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5100F" w:rsidRPr="00E3784E" w:rsidRDefault="0075100F" w:rsidP="0089256E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72000" tIns="0" rIns="72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2" type="#_x0000_t202" style="position:absolute;left:0;text-align:left;margin-left:28.25pt;margin-top:112.55pt;width:537.25pt;height:156.6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" filled="f" stroked="f">
                <v:textbox inset="2mm,0,2mm,0">
                  <w:txbxContent>
                    <w:tbl>
                      <w:tblPr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283"/>
                        <w:gridCol w:w="283"/>
                        <w:gridCol w:w="283"/>
                        <w:gridCol w:w="282"/>
                        <w:gridCol w:w="282"/>
                        <w:gridCol w:w="282"/>
                        <w:gridCol w:w="282"/>
                        <w:gridCol w:w="282"/>
                        <w:gridCol w:w="282"/>
                        <w:gridCol w:w="282"/>
                        <w:gridCol w:w="281"/>
                        <w:gridCol w:w="281"/>
                        <w:gridCol w:w="281"/>
                        <w:gridCol w:w="281"/>
                        <w:gridCol w:w="281"/>
                        <w:gridCol w:w="281"/>
                        <w:gridCol w:w="281"/>
                        <w:gridCol w:w="281"/>
                        <w:gridCol w:w="281"/>
                        <w:gridCol w:w="281"/>
                        <w:gridCol w:w="282"/>
                        <w:gridCol w:w="282"/>
                        <w:gridCol w:w="282"/>
                        <w:gridCol w:w="282"/>
                        <w:gridCol w:w="281"/>
                        <w:gridCol w:w="281"/>
                        <w:gridCol w:w="281"/>
                        <w:gridCol w:w="281"/>
                        <w:gridCol w:w="281"/>
                        <w:gridCol w:w="281"/>
                        <w:gridCol w:w="281"/>
                        <w:gridCol w:w="281"/>
                        <w:gridCol w:w="281"/>
                        <w:gridCol w:w="281"/>
                        <w:gridCol w:w="281"/>
                        <w:gridCol w:w="281"/>
                      </w:tblGrid>
                      <w:tr w:rsidR="0075100F" w:rsidRPr="006A0189" w:rsidTr="006A0189">
                        <w:trPr>
                          <w:trHeight w:val="283"/>
                        </w:trPr>
                        <w:tc>
                          <w:tcPr>
                            <w:tcW w:w="1136" w:type="dxa"/>
                            <w:gridSpan w:val="4"/>
                            <w:tcBorders>
                              <w:right w:val="single" w:sz="8" w:space="0" w:color="BFBFBF"/>
                            </w:tcBorders>
                            <w:vAlign w:val="center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6A0189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75100F" w:rsidRPr="006A0189" w:rsidTr="006A0189">
                        <w:trPr>
                          <w:trHeight w:val="283"/>
                        </w:trPr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75100F" w:rsidRPr="006A0189" w:rsidTr="006A0189">
                        <w:trPr>
                          <w:trHeight w:val="85"/>
                        </w:trPr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808080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808080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808080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5100F" w:rsidRPr="006A0189" w:rsidTr="006A0189">
                        <w:trPr>
                          <w:trHeight w:val="283"/>
                        </w:trPr>
                        <w:tc>
                          <w:tcPr>
                            <w:tcW w:w="1136" w:type="dxa"/>
                            <w:gridSpan w:val="4"/>
                            <w:tcBorders>
                              <w:right w:val="single" w:sz="8" w:space="0" w:color="BFBFBF"/>
                            </w:tcBorders>
                            <w:vAlign w:val="center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6A0189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Matrícula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808080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808080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556" w:type="dxa"/>
                            <w:gridSpan w:val="9"/>
                            <w:tcBorders>
                              <w:right w:val="single" w:sz="8" w:space="0" w:color="BFBFBF"/>
                            </w:tcBorders>
                            <w:vAlign w:val="center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jc w:val="right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6A0189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Estudante Regular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556" w:type="dxa"/>
                            <w:gridSpan w:val="9"/>
                            <w:tcBorders>
                              <w:left w:val="single" w:sz="8" w:space="0" w:color="BFBFBF"/>
                              <w:right w:val="single" w:sz="8" w:space="0" w:color="BFBFBF"/>
                            </w:tcBorders>
                            <w:vAlign w:val="center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jc w:val="right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6A0189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Estudante Especial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75100F" w:rsidRPr="006A0189" w:rsidTr="006A0189">
                        <w:trPr>
                          <w:trHeight w:val="85"/>
                        </w:trPr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5100F" w:rsidRPr="006A0189" w:rsidTr="006A0189">
                        <w:trPr>
                          <w:trHeight w:val="283"/>
                        </w:trPr>
                        <w:tc>
                          <w:tcPr>
                            <w:tcW w:w="1136" w:type="dxa"/>
                            <w:gridSpan w:val="4"/>
                            <w:tcBorders>
                              <w:right w:val="single" w:sz="8" w:space="0" w:color="BFBFBF"/>
                            </w:tcBorders>
                            <w:vAlign w:val="center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6A0189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e-mail</w:t>
                            </w:r>
                          </w:p>
                        </w:tc>
                        <w:tc>
                          <w:tcPr>
                            <w:tcW w:w="4828" w:type="dxa"/>
                            <w:gridSpan w:val="17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vAlign w:val="center"/>
                          </w:tcPr>
                          <w:p w:rsidR="0075100F" w:rsidRPr="006A0189" w:rsidRDefault="0075100F" w:rsidP="0057173E">
                            <w:pPr>
                              <w:widowControl w:val="0"/>
                              <w:ind w:left="-28" w:right="-28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  <w:gridSpan w:val="4"/>
                            <w:tcBorders>
                              <w:left w:val="single" w:sz="8" w:space="0" w:color="BFBFBF"/>
                              <w:right w:val="single" w:sz="8" w:space="0" w:color="BFBFBF"/>
                            </w:tcBorders>
                            <w:vAlign w:val="center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jc w:val="right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6A0189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Telefone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75100F" w:rsidRPr="006A0189" w:rsidTr="006A0189">
                        <w:trPr>
                          <w:trHeight w:val="85"/>
                        </w:trPr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5100F" w:rsidRPr="006A0189" w:rsidTr="006A0189">
                        <w:trPr>
                          <w:trHeight w:val="283"/>
                        </w:trPr>
                        <w:tc>
                          <w:tcPr>
                            <w:tcW w:w="1136" w:type="dxa"/>
                            <w:gridSpan w:val="4"/>
                            <w:tcBorders>
                              <w:right w:val="single" w:sz="8" w:space="0" w:color="BFBFBF"/>
                            </w:tcBorders>
                            <w:vAlign w:val="center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6A0189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Endereço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75100F" w:rsidRPr="006A0189" w:rsidTr="006A0189">
                        <w:trPr>
                          <w:trHeight w:val="283"/>
                        </w:trPr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75100F" w:rsidRPr="006A0189" w:rsidTr="006A0189">
                        <w:trPr>
                          <w:trHeight w:val="85"/>
                        </w:trPr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5100F" w:rsidRPr="006A0189" w:rsidTr="006A0189">
                        <w:trPr>
                          <w:trHeight w:val="283"/>
                        </w:trPr>
                        <w:tc>
                          <w:tcPr>
                            <w:tcW w:w="1136" w:type="dxa"/>
                            <w:gridSpan w:val="4"/>
                            <w:tcBorders>
                              <w:right w:val="single" w:sz="8" w:space="0" w:color="BFBFBF"/>
                            </w:tcBorders>
                            <w:vAlign w:val="center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6A0189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Cidade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  <w:gridSpan w:val="2"/>
                            <w:tcBorders>
                              <w:left w:val="single" w:sz="8" w:space="0" w:color="BFBFBF"/>
                              <w:right w:val="single" w:sz="8" w:space="0" w:color="BFBFBF"/>
                            </w:tcBorders>
                            <w:vAlign w:val="center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jc w:val="right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6A0189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UF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75100F" w:rsidRPr="006A0189" w:rsidTr="006A0189">
                        <w:trPr>
                          <w:trHeight w:val="85"/>
                        </w:trPr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5100F" w:rsidRPr="006A0189" w:rsidTr="006A0189">
                        <w:trPr>
                          <w:gridAfter w:val="24"/>
                          <w:wAfter w:w="6816" w:type="dxa"/>
                          <w:trHeight w:val="283"/>
                        </w:trPr>
                        <w:tc>
                          <w:tcPr>
                            <w:tcW w:w="1136" w:type="dxa"/>
                            <w:gridSpan w:val="4"/>
                            <w:tcBorders>
                              <w:right w:val="single" w:sz="8" w:space="0" w:color="BFBFBF"/>
                            </w:tcBorders>
                            <w:vAlign w:val="center"/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mallCaps/>
                                <w:sz w:val="16"/>
                                <w:szCs w:val="16"/>
                              </w:rPr>
                            </w:pPr>
                            <w:r w:rsidRPr="006A0189">
                              <w:rPr>
                                <w:rFonts w:ascii="Verdana" w:hAnsi="Verdana"/>
                                <w:smallCaps/>
                                <w:sz w:val="16"/>
                                <w:szCs w:val="16"/>
                              </w:rPr>
                              <w:t>cep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 w:rsidR="0075100F" w:rsidRPr="006A0189" w:rsidRDefault="0075100F" w:rsidP="006A0189">
                            <w:pPr>
                              <w:widowControl w:val="0"/>
                              <w:ind w:left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</w:tbl>
                    <w:p w:rsidR="0075100F" w:rsidRPr="00E3784E" w:rsidRDefault="0075100F" w:rsidP="0089256E">
                      <w:pPr>
                        <w:widowControl w:val="0"/>
                        <w:ind w:left="0"/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143DE" w:rsidRPr="00F143DE">
        <w:rPr>
          <w:rFonts w:ascii="Verdana" w:hAnsi="Verdana"/>
          <w:b/>
        </w:rPr>
        <w:t>Requer</w:t>
      </w:r>
      <w:r w:rsidR="0010414A">
        <w:rPr>
          <w:rFonts w:ascii="Verdana" w:hAnsi="Verdana"/>
          <w:sz w:val="20"/>
          <w:szCs w:val="20"/>
        </w:rPr>
        <w:t>:</w:t>
      </w:r>
    </w:p>
    <w:tbl>
      <w:tblPr>
        <w:tblW w:w="9984" w:type="dxa"/>
        <w:tblInd w:w="675" w:type="dxa"/>
        <w:tblBorders>
          <w:bottom w:val="single" w:sz="2" w:space="0" w:color="auto"/>
        </w:tblBorders>
        <w:tblLook w:val="04A0" w:firstRow="1" w:lastRow="0" w:firstColumn="1" w:lastColumn="0" w:noHBand="0" w:noVBand="1"/>
      </w:tblPr>
      <w:tblGrid>
        <w:gridCol w:w="454"/>
        <w:gridCol w:w="236"/>
        <w:gridCol w:w="870"/>
        <w:gridCol w:w="912"/>
        <w:gridCol w:w="2513"/>
        <w:gridCol w:w="454"/>
        <w:gridCol w:w="236"/>
        <w:gridCol w:w="4295"/>
        <w:gridCol w:w="14"/>
      </w:tblGrid>
      <w:tr w:rsidR="00DF3E98" w:rsidRPr="00703589" w:rsidTr="00FD1ABD">
        <w:trPr>
          <w:trHeight w:val="170"/>
        </w:trPr>
        <w:tc>
          <w:tcPr>
            <w:tcW w:w="454" w:type="dxa"/>
            <w:tcBorders>
              <w:right w:val="single" w:sz="2" w:space="0" w:color="auto"/>
            </w:tcBorders>
            <w:vAlign w:val="center"/>
          </w:tcPr>
          <w:p w:rsidR="00C71DA0" w:rsidRPr="00703589" w:rsidRDefault="00C71DA0" w:rsidP="00703589">
            <w:pPr>
              <w:ind w:left="0"/>
              <w:rPr>
                <w:rFonts w:ascii="Verdana" w:hAnsi="Verdana"/>
                <w:sz w:val="16"/>
                <w:szCs w:val="16"/>
              </w:rPr>
            </w:pPr>
            <w:r w:rsidRPr="00703589"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1DA0" w:rsidRPr="00922A45" w:rsidRDefault="00C71DA0" w:rsidP="006D6004">
            <w:pPr>
              <w:ind w:left="-136" w:right="-14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295" w:type="dxa"/>
            <w:gridSpan w:val="3"/>
            <w:tcBorders>
              <w:left w:val="single" w:sz="2" w:space="0" w:color="auto"/>
            </w:tcBorders>
            <w:vAlign w:val="center"/>
          </w:tcPr>
          <w:p w:rsidR="00C71DA0" w:rsidRPr="00703589" w:rsidRDefault="00C71DA0" w:rsidP="00C71DA0">
            <w:pPr>
              <w:ind w:left="0"/>
              <w:rPr>
                <w:rFonts w:ascii="Verdana" w:hAnsi="Verdana"/>
                <w:sz w:val="16"/>
                <w:szCs w:val="16"/>
              </w:rPr>
            </w:pPr>
            <w:r w:rsidRPr="00703589">
              <w:rPr>
                <w:rFonts w:ascii="Verdana" w:hAnsi="Verdana"/>
                <w:sz w:val="16"/>
                <w:szCs w:val="16"/>
              </w:rPr>
              <w:t>Cancelamento de Matrícula</w:t>
            </w:r>
          </w:p>
        </w:tc>
        <w:tc>
          <w:tcPr>
            <w:tcW w:w="454" w:type="dxa"/>
            <w:tcBorders>
              <w:right w:val="nil"/>
            </w:tcBorders>
            <w:vAlign w:val="center"/>
          </w:tcPr>
          <w:p w:rsidR="00C71DA0" w:rsidRPr="00703589" w:rsidRDefault="00C71DA0" w:rsidP="00703589">
            <w:pPr>
              <w:ind w:left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DA0" w:rsidRPr="00922A45" w:rsidRDefault="00C71DA0" w:rsidP="006D6004">
            <w:pPr>
              <w:ind w:left="-160" w:right="-117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tcBorders>
              <w:left w:val="nil"/>
            </w:tcBorders>
            <w:vAlign w:val="center"/>
          </w:tcPr>
          <w:p w:rsidR="00C71DA0" w:rsidRPr="00703589" w:rsidRDefault="00C71DA0" w:rsidP="00C71DA0">
            <w:pPr>
              <w:ind w:left="0"/>
              <w:rPr>
                <w:rFonts w:ascii="Verdana" w:hAnsi="Verdana"/>
                <w:sz w:val="16"/>
                <w:szCs w:val="16"/>
              </w:rPr>
            </w:pPr>
          </w:p>
        </w:tc>
      </w:tr>
      <w:tr w:rsidR="00C71DA0" w:rsidRPr="00703589" w:rsidTr="00FD1ABD">
        <w:trPr>
          <w:trHeight w:val="170"/>
        </w:trPr>
        <w:tc>
          <w:tcPr>
            <w:tcW w:w="454" w:type="dxa"/>
            <w:vAlign w:val="center"/>
          </w:tcPr>
          <w:p w:rsidR="00C71DA0" w:rsidRPr="00703589" w:rsidRDefault="00C71DA0" w:rsidP="006D6004">
            <w:pPr>
              <w:spacing w:after="80"/>
              <w:ind w:left="0"/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71DA0" w:rsidRPr="00922A45" w:rsidRDefault="00C71DA0" w:rsidP="006D6004">
            <w:pPr>
              <w:spacing w:after="80"/>
              <w:ind w:left="-136" w:right="-14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295" w:type="dxa"/>
            <w:gridSpan w:val="3"/>
            <w:vAlign w:val="center"/>
          </w:tcPr>
          <w:p w:rsidR="00C71DA0" w:rsidRPr="00703589" w:rsidRDefault="00C71DA0" w:rsidP="0076590D">
            <w:pPr>
              <w:spacing w:after="80"/>
              <w:ind w:left="0"/>
              <w:rPr>
                <w:rFonts w:ascii="Verdana" w:hAnsi="Verdana"/>
                <w:sz w:val="12"/>
                <w:szCs w:val="12"/>
              </w:rPr>
            </w:pPr>
            <w:r w:rsidRPr="00703589">
              <w:rPr>
                <w:rFonts w:ascii="Verdana" w:hAnsi="Verdana"/>
                <w:sz w:val="12"/>
                <w:szCs w:val="12"/>
              </w:rPr>
              <w:t xml:space="preserve">Justificar no </w:t>
            </w:r>
            <w:r w:rsidR="0076590D">
              <w:rPr>
                <w:rFonts w:ascii="Verdana" w:hAnsi="Verdana"/>
                <w:sz w:val="12"/>
                <w:szCs w:val="12"/>
              </w:rPr>
              <w:t>quadro abaixo</w:t>
            </w:r>
          </w:p>
        </w:tc>
        <w:tc>
          <w:tcPr>
            <w:tcW w:w="454" w:type="dxa"/>
            <w:vAlign w:val="center"/>
          </w:tcPr>
          <w:p w:rsidR="00C71DA0" w:rsidRPr="00703589" w:rsidRDefault="00C71DA0" w:rsidP="006D6004">
            <w:pPr>
              <w:spacing w:after="80"/>
              <w:ind w:left="0"/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C71DA0" w:rsidRPr="00922A45" w:rsidRDefault="00C71DA0" w:rsidP="006D6004">
            <w:pPr>
              <w:spacing w:after="80"/>
              <w:ind w:left="-160" w:right="-117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Align w:val="center"/>
          </w:tcPr>
          <w:p w:rsidR="00C71DA0" w:rsidRPr="00703589" w:rsidRDefault="00C71DA0" w:rsidP="0076590D">
            <w:pPr>
              <w:spacing w:after="80"/>
              <w:ind w:left="0"/>
              <w:rPr>
                <w:rFonts w:ascii="Verdana" w:hAnsi="Verdana"/>
                <w:sz w:val="12"/>
                <w:szCs w:val="12"/>
              </w:rPr>
            </w:pPr>
          </w:p>
        </w:tc>
      </w:tr>
      <w:tr w:rsidR="00DF3E98" w:rsidRPr="00703589" w:rsidTr="00FD1ABD">
        <w:trPr>
          <w:trHeight w:val="143"/>
        </w:trPr>
        <w:tc>
          <w:tcPr>
            <w:tcW w:w="454" w:type="dxa"/>
            <w:tcBorders>
              <w:right w:val="single" w:sz="2" w:space="0" w:color="auto"/>
            </w:tcBorders>
            <w:vAlign w:val="center"/>
          </w:tcPr>
          <w:p w:rsidR="00DF3E98" w:rsidRPr="00703589" w:rsidRDefault="00DF3E98" w:rsidP="00FD1ABD">
            <w:pPr>
              <w:ind w:left="0"/>
              <w:rPr>
                <w:rFonts w:ascii="Verdana" w:hAnsi="Verdana"/>
                <w:sz w:val="16"/>
                <w:szCs w:val="16"/>
              </w:rPr>
            </w:pPr>
            <w:r w:rsidRPr="00703589">
              <w:rPr>
                <w:rFonts w:ascii="Verdana" w:hAnsi="Verdana"/>
                <w:sz w:val="16"/>
                <w:szCs w:val="16"/>
              </w:rPr>
              <w:t>0</w:t>
            </w:r>
            <w:r w:rsidR="00FD1ABD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F3E98" w:rsidRPr="00922A45" w:rsidRDefault="00DF3E98" w:rsidP="006D6004">
            <w:pPr>
              <w:ind w:left="-136" w:right="-14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295" w:type="dxa"/>
            <w:gridSpan w:val="3"/>
            <w:tcBorders>
              <w:left w:val="single" w:sz="2" w:space="0" w:color="auto"/>
            </w:tcBorders>
            <w:vAlign w:val="center"/>
          </w:tcPr>
          <w:p w:rsidR="00DF3E98" w:rsidRPr="00703589" w:rsidRDefault="00FD1ABD" w:rsidP="0076590D">
            <w:pPr>
              <w:ind w:left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Reingresso</w:t>
            </w:r>
          </w:p>
        </w:tc>
        <w:tc>
          <w:tcPr>
            <w:tcW w:w="454" w:type="dxa"/>
            <w:tcBorders>
              <w:right w:val="nil"/>
            </w:tcBorders>
            <w:vAlign w:val="center"/>
          </w:tcPr>
          <w:p w:rsidR="00DF3E98" w:rsidRPr="00703589" w:rsidRDefault="00DF3E98" w:rsidP="00703589">
            <w:pPr>
              <w:ind w:left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3E98" w:rsidRPr="00922A45" w:rsidRDefault="00DF3E98" w:rsidP="006D6004">
            <w:pPr>
              <w:ind w:left="-160" w:right="-117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tcBorders>
              <w:left w:val="nil"/>
            </w:tcBorders>
            <w:vAlign w:val="center"/>
          </w:tcPr>
          <w:p w:rsidR="00DF3E98" w:rsidRPr="00703589" w:rsidRDefault="00DF3E98" w:rsidP="00F24CA7">
            <w:pPr>
              <w:ind w:left="0"/>
              <w:rPr>
                <w:rFonts w:ascii="Verdana" w:hAnsi="Verdana"/>
                <w:sz w:val="16"/>
                <w:szCs w:val="16"/>
              </w:rPr>
            </w:pPr>
          </w:p>
        </w:tc>
      </w:tr>
      <w:tr w:rsidR="00DF3E98" w:rsidRPr="00703589" w:rsidTr="00FD1ABD">
        <w:trPr>
          <w:trHeight w:val="170"/>
        </w:trPr>
        <w:tc>
          <w:tcPr>
            <w:tcW w:w="454" w:type="dxa"/>
            <w:vAlign w:val="center"/>
          </w:tcPr>
          <w:p w:rsidR="00DF3E98" w:rsidRPr="00703589" w:rsidRDefault="00DF3E98" w:rsidP="006D6004">
            <w:pPr>
              <w:spacing w:after="80"/>
              <w:ind w:left="0"/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DF3E98" w:rsidRPr="00922A45" w:rsidRDefault="00DF3E98" w:rsidP="006D6004">
            <w:pPr>
              <w:spacing w:after="80"/>
              <w:ind w:left="-136" w:right="-14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295" w:type="dxa"/>
            <w:gridSpan w:val="3"/>
            <w:vAlign w:val="center"/>
          </w:tcPr>
          <w:p w:rsidR="00DF3E98" w:rsidRPr="00703589" w:rsidRDefault="00DF3E98" w:rsidP="0076590D">
            <w:pPr>
              <w:spacing w:after="80"/>
              <w:ind w:left="0"/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454" w:type="dxa"/>
            <w:vAlign w:val="center"/>
          </w:tcPr>
          <w:p w:rsidR="00DF3E98" w:rsidRPr="00703589" w:rsidRDefault="00DF3E98" w:rsidP="006D6004">
            <w:pPr>
              <w:spacing w:after="80"/>
              <w:ind w:left="0"/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F3E98" w:rsidRPr="00922A45" w:rsidRDefault="00DF3E98" w:rsidP="006D6004">
            <w:pPr>
              <w:spacing w:after="80"/>
              <w:ind w:left="-160" w:right="-117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Align w:val="center"/>
          </w:tcPr>
          <w:p w:rsidR="00DF3E98" w:rsidRPr="00703589" w:rsidRDefault="00DF3E98" w:rsidP="00F24CA7">
            <w:pPr>
              <w:spacing w:after="80"/>
              <w:ind w:left="0"/>
              <w:rPr>
                <w:rFonts w:ascii="Verdana" w:hAnsi="Verdana"/>
                <w:sz w:val="12"/>
                <w:szCs w:val="12"/>
              </w:rPr>
            </w:pPr>
          </w:p>
        </w:tc>
      </w:tr>
      <w:tr w:rsidR="00DF3E98" w:rsidRPr="00703589" w:rsidTr="00FD1ABD">
        <w:trPr>
          <w:trHeight w:val="170"/>
        </w:trPr>
        <w:tc>
          <w:tcPr>
            <w:tcW w:w="454" w:type="dxa"/>
            <w:tcBorders>
              <w:right w:val="single" w:sz="2" w:space="0" w:color="auto"/>
            </w:tcBorders>
            <w:vAlign w:val="center"/>
          </w:tcPr>
          <w:p w:rsidR="00DF3E98" w:rsidRPr="00703589" w:rsidRDefault="00FD1ABD" w:rsidP="00703589">
            <w:pPr>
              <w:ind w:left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F3E98" w:rsidRPr="00922A45" w:rsidRDefault="00DF3E98" w:rsidP="006D6004">
            <w:pPr>
              <w:ind w:left="-136" w:right="-14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295" w:type="dxa"/>
            <w:gridSpan w:val="3"/>
            <w:tcBorders>
              <w:left w:val="single" w:sz="2" w:space="0" w:color="auto"/>
            </w:tcBorders>
            <w:vAlign w:val="center"/>
          </w:tcPr>
          <w:p w:rsidR="00DF3E98" w:rsidRPr="00703589" w:rsidRDefault="00DF3E98" w:rsidP="0076590D">
            <w:pPr>
              <w:ind w:left="0"/>
              <w:rPr>
                <w:rFonts w:ascii="Verdana" w:hAnsi="Verdana"/>
                <w:sz w:val="16"/>
                <w:szCs w:val="16"/>
              </w:rPr>
            </w:pPr>
            <w:r w:rsidRPr="00703589">
              <w:rPr>
                <w:rFonts w:ascii="Verdana" w:hAnsi="Verdana"/>
                <w:sz w:val="16"/>
                <w:szCs w:val="16"/>
              </w:rPr>
              <w:t>Turma Especial</w:t>
            </w:r>
          </w:p>
        </w:tc>
        <w:tc>
          <w:tcPr>
            <w:tcW w:w="454" w:type="dxa"/>
            <w:tcBorders>
              <w:right w:val="nil"/>
            </w:tcBorders>
            <w:vAlign w:val="center"/>
          </w:tcPr>
          <w:p w:rsidR="00DF3E98" w:rsidRPr="00703589" w:rsidRDefault="00DF3E98" w:rsidP="00703589">
            <w:pPr>
              <w:ind w:left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3E98" w:rsidRPr="00922A45" w:rsidRDefault="00DF3E98" w:rsidP="006D6004">
            <w:pPr>
              <w:ind w:left="-160" w:right="-117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tcBorders>
              <w:left w:val="nil"/>
            </w:tcBorders>
            <w:vAlign w:val="center"/>
          </w:tcPr>
          <w:p w:rsidR="00DF3E98" w:rsidRPr="00703589" w:rsidRDefault="00DF3E98" w:rsidP="00C71DA0">
            <w:pPr>
              <w:ind w:left="0"/>
              <w:rPr>
                <w:rFonts w:ascii="Verdana" w:hAnsi="Verdana"/>
                <w:sz w:val="16"/>
                <w:szCs w:val="16"/>
              </w:rPr>
            </w:pPr>
          </w:p>
        </w:tc>
      </w:tr>
      <w:tr w:rsidR="00DF3E98" w:rsidRPr="00703589" w:rsidTr="00FD1ABD">
        <w:trPr>
          <w:trHeight w:val="170"/>
        </w:trPr>
        <w:tc>
          <w:tcPr>
            <w:tcW w:w="454" w:type="dxa"/>
            <w:vAlign w:val="center"/>
          </w:tcPr>
          <w:p w:rsidR="00DF3E98" w:rsidRPr="00703589" w:rsidRDefault="00DF3E98" w:rsidP="006D6004">
            <w:pPr>
              <w:spacing w:after="80"/>
              <w:ind w:left="0"/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DF3E98" w:rsidRPr="00922A45" w:rsidRDefault="00DF3E98" w:rsidP="006D6004">
            <w:pPr>
              <w:spacing w:after="80"/>
              <w:ind w:left="-136" w:right="-14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295" w:type="dxa"/>
            <w:gridSpan w:val="3"/>
            <w:vAlign w:val="center"/>
          </w:tcPr>
          <w:p w:rsidR="00DF3E98" w:rsidRPr="00703589" w:rsidRDefault="00512ABB" w:rsidP="0076590D">
            <w:pPr>
              <w:spacing w:after="80"/>
              <w:ind w:left="0"/>
              <w:rPr>
                <w:rFonts w:ascii="Verdana" w:hAnsi="Verdana"/>
                <w:sz w:val="12"/>
                <w:szCs w:val="12"/>
              </w:rPr>
            </w:pPr>
            <w:r w:rsidRPr="00890DC3">
              <w:rPr>
                <w:rFonts w:ascii="Verdana" w:hAnsi="Verdana" w:cs="Tahoma"/>
                <w:b/>
                <w:noProof/>
                <w:spacing w:val="60"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151765</wp:posOffset>
                      </wp:positionV>
                      <wp:extent cx="5818505" cy="686435"/>
                      <wp:effectExtent l="2540" t="0" r="0" b="1270"/>
                      <wp:wrapNone/>
                      <wp:docPr id="3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8505" cy="686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5100F" w:rsidRPr="00922A45" w:rsidRDefault="0075100F" w:rsidP="000A46D2">
                                  <w:pPr>
                                    <w:spacing w:line="320" w:lineRule="exact"/>
                                    <w:ind w:left="0" w:firstLine="1843"/>
                                    <w:rPr>
                                      <w:rFonts w:ascii="Lucida Calligraphy" w:hAnsi="Lucida Calligraphy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8" o:spid="_x0000_s1033" type="#_x0000_t202" style="position:absolute;margin-left:4.85pt;margin-top:11.95pt;width:458.15pt;height:54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aQsQIAALE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" filled="f" stroked="f">
                      <v:textbox inset="0,0,0,0">
                        <w:txbxContent>
                          <w:p w:rsidR="0075100F" w:rsidRPr="00922A45" w:rsidRDefault="0075100F" w:rsidP="000A46D2">
                            <w:pPr>
                              <w:spacing w:line="320" w:lineRule="exact"/>
                              <w:ind w:left="0" w:firstLine="1843"/>
                              <w:rPr>
                                <w:rFonts w:ascii="Lucida Calligraphy" w:hAnsi="Lucida Calligraphy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3E98" w:rsidRPr="00703589">
              <w:rPr>
                <w:rFonts w:ascii="Verdana" w:hAnsi="Verdana"/>
                <w:sz w:val="12"/>
                <w:szCs w:val="12"/>
              </w:rPr>
              <w:t xml:space="preserve">Justificar no </w:t>
            </w:r>
            <w:r w:rsidR="0076590D">
              <w:rPr>
                <w:rFonts w:ascii="Verdana" w:hAnsi="Verdana"/>
                <w:sz w:val="12"/>
                <w:szCs w:val="12"/>
              </w:rPr>
              <w:t>quadro abaixo</w:t>
            </w:r>
          </w:p>
        </w:tc>
        <w:tc>
          <w:tcPr>
            <w:tcW w:w="454" w:type="dxa"/>
            <w:vAlign w:val="center"/>
          </w:tcPr>
          <w:p w:rsidR="00DF3E98" w:rsidRPr="00703589" w:rsidRDefault="00DF3E98" w:rsidP="006D6004">
            <w:pPr>
              <w:spacing w:after="80"/>
              <w:ind w:left="0"/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</w:tcBorders>
            <w:vAlign w:val="center"/>
          </w:tcPr>
          <w:p w:rsidR="00DF3E98" w:rsidRPr="00922A45" w:rsidRDefault="00DF3E98" w:rsidP="006D6004">
            <w:pPr>
              <w:spacing w:after="80"/>
              <w:ind w:left="-160" w:right="-117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Align w:val="center"/>
          </w:tcPr>
          <w:p w:rsidR="00DF3E98" w:rsidRPr="00703589" w:rsidRDefault="00DF3E98" w:rsidP="00C71DA0">
            <w:pPr>
              <w:spacing w:after="80"/>
              <w:ind w:left="0"/>
              <w:rPr>
                <w:rFonts w:ascii="Verdana" w:hAnsi="Verdana"/>
                <w:sz w:val="12"/>
                <w:szCs w:val="12"/>
              </w:rPr>
            </w:pPr>
          </w:p>
        </w:tc>
      </w:tr>
      <w:tr w:rsidR="00DF3E98" w:rsidRPr="00703589" w:rsidTr="00FD1ABD">
        <w:trPr>
          <w:gridAfter w:val="1"/>
          <w:wAfter w:w="14" w:type="dxa"/>
          <w:trHeight w:val="170"/>
        </w:trPr>
        <w:tc>
          <w:tcPr>
            <w:tcW w:w="454" w:type="dxa"/>
            <w:tcBorders>
              <w:right w:val="single" w:sz="2" w:space="0" w:color="auto"/>
            </w:tcBorders>
            <w:vAlign w:val="center"/>
          </w:tcPr>
          <w:p w:rsidR="00DF3E98" w:rsidRPr="00703589" w:rsidRDefault="00DF3E98" w:rsidP="0076590D">
            <w:pPr>
              <w:ind w:left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  <w:r w:rsidR="00FD1ABD"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F3E98" w:rsidRPr="00922A45" w:rsidRDefault="00DF3E98" w:rsidP="006D6004">
            <w:pPr>
              <w:ind w:left="-136" w:right="-14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70" w:type="dxa"/>
            <w:tcBorders>
              <w:left w:val="single" w:sz="2" w:space="0" w:color="auto"/>
              <w:bottom w:val="nil"/>
            </w:tcBorders>
            <w:vAlign w:val="center"/>
          </w:tcPr>
          <w:p w:rsidR="00DF3E98" w:rsidRPr="00703589" w:rsidRDefault="00DF3E98" w:rsidP="00703589">
            <w:pPr>
              <w:ind w:left="0"/>
              <w:rPr>
                <w:rFonts w:ascii="Verdana" w:hAnsi="Verdana"/>
                <w:sz w:val="16"/>
                <w:szCs w:val="16"/>
              </w:rPr>
            </w:pPr>
            <w:r w:rsidRPr="00703589">
              <w:rPr>
                <w:rFonts w:ascii="Verdana" w:hAnsi="Verdana"/>
                <w:sz w:val="16"/>
                <w:szCs w:val="16"/>
              </w:rPr>
              <w:t>Outros</w:t>
            </w:r>
          </w:p>
        </w:tc>
        <w:tc>
          <w:tcPr>
            <w:tcW w:w="912" w:type="dxa"/>
            <w:tcBorders>
              <w:bottom w:val="nil"/>
            </w:tcBorders>
            <w:vAlign w:val="center"/>
          </w:tcPr>
          <w:p w:rsidR="00DF3E98" w:rsidRPr="00703589" w:rsidRDefault="00DF3E98" w:rsidP="00703589">
            <w:pPr>
              <w:ind w:left="0" w:right="-57"/>
              <w:jc w:val="right"/>
              <w:rPr>
                <w:rFonts w:ascii="Verdana" w:hAnsi="Verdana"/>
                <w:color w:val="808080"/>
                <w:sz w:val="12"/>
                <w:szCs w:val="12"/>
              </w:rPr>
            </w:pPr>
            <w:r w:rsidRPr="00703589">
              <w:rPr>
                <w:rFonts w:ascii="Verdana" w:hAnsi="Verdana"/>
                <w:color w:val="808080"/>
                <w:sz w:val="12"/>
                <w:szCs w:val="12"/>
              </w:rPr>
              <w:t>Especificar:</w:t>
            </w:r>
          </w:p>
        </w:tc>
        <w:tc>
          <w:tcPr>
            <w:tcW w:w="7498" w:type="dxa"/>
            <w:gridSpan w:val="4"/>
            <w:tcBorders>
              <w:bottom w:val="single" w:sz="2" w:space="0" w:color="auto"/>
            </w:tcBorders>
            <w:vAlign w:val="center"/>
          </w:tcPr>
          <w:p w:rsidR="00DF3E98" w:rsidRPr="00922A45" w:rsidRDefault="00DF3E98" w:rsidP="006D6004">
            <w:pPr>
              <w:ind w:left="-160" w:right="-117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F3E98" w:rsidRPr="00500DAD" w:rsidTr="00FD1ABD">
        <w:trPr>
          <w:trHeight w:val="170"/>
        </w:trPr>
        <w:tc>
          <w:tcPr>
            <w:tcW w:w="454" w:type="dxa"/>
            <w:vAlign w:val="center"/>
          </w:tcPr>
          <w:p w:rsidR="00DF3E98" w:rsidRPr="00703589" w:rsidRDefault="00DF3E98" w:rsidP="006D6004">
            <w:pPr>
              <w:spacing w:after="80"/>
              <w:ind w:left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2" w:space="0" w:color="auto"/>
            </w:tcBorders>
            <w:vAlign w:val="center"/>
          </w:tcPr>
          <w:p w:rsidR="00DF3E98" w:rsidRPr="00922A45" w:rsidRDefault="00DF3E98" w:rsidP="006D6004">
            <w:pPr>
              <w:spacing w:after="80"/>
              <w:ind w:left="-136" w:right="-14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295" w:type="dxa"/>
            <w:gridSpan w:val="3"/>
            <w:tcBorders>
              <w:bottom w:val="single" w:sz="2" w:space="0" w:color="auto"/>
            </w:tcBorders>
            <w:vAlign w:val="center"/>
          </w:tcPr>
          <w:p w:rsidR="00DF3E98" w:rsidRPr="00703589" w:rsidRDefault="00DF3E98" w:rsidP="006D6004">
            <w:pPr>
              <w:spacing w:after="80"/>
              <w:ind w:left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4" w:type="dxa"/>
            <w:tcBorders>
              <w:bottom w:val="single" w:sz="2" w:space="0" w:color="auto"/>
            </w:tcBorders>
            <w:vAlign w:val="center"/>
          </w:tcPr>
          <w:p w:rsidR="00DF3E98" w:rsidRPr="00703589" w:rsidRDefault="00DF3E98" w:rsidP="006D6004">
            <w:pPr>
              <w:spacing w:after="80"/>
              <w:ind w:left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2" w:space="0" w:color="auto"/>
            </w:tcBorders>
            <w:vAlign w:val="center"/>
          </w:tcPr>
          <w:p w:rsidR="00DF3E98" w:rsidRPr="00500DAD" w:rsidRDefault="00DF3E98" w:rsidP="006D6004">
            <w:pPr>
              <w:spacing w:after="80"/>
              <w:ind w:left="-160" w:right="-117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09" w:type="dxa"/>
            <w:gridSpan w:val="2"/>
            <w:tcBorders>
              <w:bottom w:val="single" w:sz="2" w:space="0" w:color="auto"/>
            </w:tcBorders>
            <w:vAlign w:val="center"/>
          </w:tcPr>
          <w:p w:rsidR="00DF3E98" w:rsidRPr="00703589" w:rsidRDefault="00DF3E98" w:rsidP="006D6004">
            <w:pPr>
              <w:spacing w:after="80"/>
              <w:ind w:left="0"/>
              <w:rPr>
                <w:rFonts w:ascii="Verdana" w:hAnsi="Verdana"/>
                <w:sz w:val="16"/>
                <w:szCs w:val="16"/>
              </w:rPr>
            </w:pPr>
          </w:p>
        </w:tc>
      </w:tr>
      <w:tr w:rsidR="00DF3E98" w:rsidRPr="00703589" w:rsidTr="00FD1ABD">
        <w:trPr>
          <w:trHeight w:val="170"/>
        </w:trPr>
        <w:tc>
          <w:tcPr>
            <w:tcW w:w="454" w:type="dxa"/>
            <w:tcBorders>
              <w:bottom w:val="nil"/>
            </w:tcBorders>
            <w:vAlign w:val="center"/>
          </w:tcPr>
          <w:p w:rsidR="00DF3E98" w:rsidRPr="00703589" w:rsidRDefault="00DF3E98" w:rsidP="006D6004">
            <w:pPr>
              <w:spacing w:after="80"/>
              <w:ind w:left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DF3E98" w:rsidRPr="00922A45" w:rsidRDefault="00DF3E98" w:rsidP="006D6004">
            <w:pPr>
              <w:spacing w:after="80"/>
              <w:ind w:left="-136" w:right="-14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295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DF3E98" w:rsidRPr="00703589" w:rsidRDefault="00DF3E98" w:rsidP="006D6004">
            <w:pPr>
              <w:spacing w:after="80"/>
              <w:ind w:left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DF3E98" w:rsidRPr="00703589" w:rsidRDefault="00DF3E98" w:rsidP="006D6004">
            <w:pPr>
              <w:spacing w:after="80"/>
              <w:ind w:left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DF3E98" w:rsidRPr="00500DAD" w:rsidRDefault="00DF3E98" w:rsidP="006D6004">
            <w:pPr>
              <w:spacing w:after="80"/>
              <w:ind w:left="-160" w:right="-117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09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DF3E98" w:rsidRPr="00703589" w:rsidRDefault="00DF3E98" w:rsidP="006D6004">
            <w:pPr>
              <w:spacing w:after="80"/>
              <w:ind w:left="0"/>
              <w:rPr>
                <w:rFonts w:ascii="Verdana" w:hAnsi="Verdana"/>
                <w:sz w:val="16"/>
                <w:szCs w:val="16"/>
              </w:rPr>
            </w:pPr>
          </w:p>
        </w:tc>
      </w:tr>
      <w:tr w:rsidR="00DF3E98" w:rsidRPr="00703589" w:rsidTr="00FD1ABD">
        <w:trPr>
          <w:trHeight w:val="170"/>
        </w:trPr>
        <w:tc>
          <w:tcPr>
            <w:tcW w:w="454" w:type="dxa"/>
            <w:tcBorders>
              <w:bottom w:val="nil"/>
            </w:tcBorders>
            <w:vAlign w:val="center"/>
          </w:tcPr>
          <w:p w:rsidR="00DF3E98" w:rsidRPr="00703589" w:rsidRDefault="00DF3E98" w:rsidP="006D6004">
            <w:pPr>
              <w:spacing w:after="80"/>
              <w:ind w:left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DF3E98" w:rsidRPr="00922A45" w:rsidRDefault="00DF3E98" w:rsidP="006D6004">
            <w:pPr>
              <w:spacing w:after="80"/>
              <w:ind w:left="-136" w:right="-14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295" w:type="dxa"/>
            <w:gridSpan w:val="3"/>
            <w:tcBorders>
              <w:top w:val="single" w:sz="2" w:space="0" w:color="auto"/>
              <w:bottom w:val="nil"/>
            </w:tcBorders>
            <w:vAlign w:val="center"/>
          </w:tcPr>
          <w:p w:rsidR="00DF3E98" w:rsidRPr="00703589" w:rsidRDefault="00DF3E98" w:rsidP="006D6004">
            <w:pPr>
              <w:spacing w:after="80"/>
              <w:ind w:left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2" w:space="0" w:color="auto"/>
              <w:bottom w:val="nil"/>
            </w:tcBorders>
            <w:vAlign w:val="center"/>
          </w:tcPr>
          <w:p w:rsidR="00DF3E98" w:rsidRPr="00703589" w:rsidRDefault="00DF3E98" w:rsidP="006D6004">
            <w:pPr>
              <w:spacing w:after="80"/>
              <w:ind w:left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2" w:space="0" w:color="auto"/>
              <w:bottom w:val="nil"/>
            </w:tcBorders>
            <w:vAlign w:val="center"/>
          </w:tcPr>
          <w:p w:rsidR="00DF3E98" w:rsidRPr="00922A45" w:rsidRDefault="00DF3E98" w:rsidP="006D6004">
            <w:pPr>
              <w:spacing w:after="80"/>
              <w:ind w:left="-160" w:right="-117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tcBorders>
              <w:top w:val="single" w:sz="2" w:space="0" w:color="auto"/>
              <w:bottom w:val="nil"/>
            </w:tcBorders>
            <w:vAlign w:val="center"/>
          </w:tcPr>
          <w:p w:rsidR="00DF3E98" w:rsidRPr="00703589" w:rsidRDefault="00DF3E98" w:rsidP="006D6004">
            <w:pPr>
              <w:spacing w:after="80"/>
              <w:ind w:left="0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E429A8" w:rsidRPr="001A50DF" w:rsidRDefault="00512ABB" w:rsidP="001A50DF">
      <w:pPr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45720</wp:posOffset>
                </wp:positionV>
                <wp:extent cx="6823075" cy="0"/>
                <wp:effectExtent l="6350" t="12700" r="9525" b="6350"/>
                <wp:wrapNone/>
                <wp:docPr id="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30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DDF7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-.1pt;margin-top:3.6pt;width:537.2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" strokeweight="1pt"/>
            </w:pict>
          </mc:Fallback>
        </mc:AlternateContent>
      </w:r>
    </w:p>
    <w:tbl>
      <w:tblPr>
        <w:tblW w:w="10773" w:type="dxa"/>
        <w:tblInd w:w="70" w:type="dxa"/>
        <w:tblBorders>
          <w:bottom w:val="single" w:sz="2" w:space="0" w:color="auto"/>
          <w:insideH w:val="single" w:sz="2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73"/>
      </w:tblGrid>
      <w:tr w:rsidR="00AA56EE" w:rsidTr="00A60F82">
        <w:trPr>
          <w:trHeight w:val="454"/>
        </w:trPr>
        <w:tc>
          <w:tcPr>
            <w:tcW w:w="10773" w:type="dxa"/>
          </w:tcPr>
          <w:p w:rsidR="00AA56EE" w:rsidRDefault="00512ABB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5080</wp:posOffset>
                      </wp:positionV>
                      <wp:extent cx="6823075" cy="3882390"/>
                      <wp:effectExtent l="0" t="3175" r="0" b="635"/>
                      <wp:wrapNone/>
                      <wp:docPr id="1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3075" cy="3882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5100F" w:rsidRDefault="0075100F" w:rsidP="00E00EA4">
                                  <w:pPr>
                                    <w:spacing w:line="458" w:lineRule="exact"/>
                                    <w:ind w:left="0" w:firstLine="1134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18000" tIns="45720" rIns="3600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0" o:spid="_x0000_s1034" type="#_x0000_t202" style="position:absolute;left:0;text-align:left;margin-left:-3.6pt;margin-top:.4pt;width:537.25pt;height:305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" filled="f" stroked="f">
                      <v:textbox inset=".5mm,,1mm">
                        <w:txbxContent>
                          <w:p w:rsidR="0075100F" w:rsidRDefault="0075100F" w:rsidP="00E00EA4">
                            <w:pPr>
                              <w:spacing w:line="458" w:lineRule="exact"/>
                              <w:ind w:left="0" w:firstLine="1134"/>
                              <w:jc w:val="bot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A56EE" w:rsidTr="00A60F82">
        <w:trPr>
          <w:trHeight w:val="454"/>
        </w:trPr>
        <w:tc>
          <w:tcPr>
            <w:tcW w:w="10773" w:type="dxa"/>
          </w:tcPr>
          <w:p w:rsidR="00AA56EE" w:rsidRDefault="00AA56EE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AA56EE" w:rsidTr="00A60F82">
        <w:trPr>
          <w:trHeight w:val="454"/>
        </w:trPr>
        <w:tc>
          <w:tcPr>
            <w:tcW w:w="10773" w:type="dxa"/>
          </w:tcPr>
          <w:p w:rsidR="00AA56EE" w:rsidRDefault="00AA56EE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AA56EE" w:rsidTr="00A60F82">
        <w:trPr>
          <w:trHeight w:val="454"/>
        </w:trPr>
        <w:tc>
          <w:tcPr>
            <w:tcW w:w="10773" w:type="dxa"/>
          </w:tcPr>
          <w:p w:rsidR="00AA56EE" w:rsidRDefault="00AA56EE" w:rsidP="00AA56EE">
            <w:pPr>
              <w:spacing w:before="80"/>
              <w:ind w:left="360"/>
              <w:rPr>
                <w:rFonts w:ascii="Arial" w:hAnsi="Arial" w:cs="Arial"/>
              </w:rPr>
            </w:pPr>
          </w:p>
        </w:tc>
      </w:tr>
      <w:tr w:rsidR="00AA56EE" w:rsidTr="00A60F82">
        <w:trPr>
          <w:trHeight w:val="454"/>
        </w:trPr>
        <w:tc>
          <w:tcPr>
            <w:tcW w:w="10773" w:type="dxa"/>
          </w:tcPr>
          <w:p w:rsidR="00AA56EE" w:rsidRDefault="00AA56EE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AA56EE" w:rsidTr="00A60F82">
        <w:trPr>
          <w:trHeight w:val="454"/>
        </w:trPr>
        <w:tc>
          <w:tcPr>
            <w:tcW w:w="10773" w:type="dxa"/>
          </w:tcPr>
          <w:p w:rsidR="00AA56EE" w:rsidRDefault="00AA56EE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AA56EE" w:rsidTr="00A60F82">
        <w:trPr>
          <w:trHeight w:val="454"/>
        </w:trPr>
        <w:tc>
          <w:tcPr>
            <w:tcW w:w="10773" w:type="dxa"/>
          </w:tcPr>
          <w:p w:rsidR="00AA56EE" w:rsidRDefault="00AA56EE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AA56EE" w:rsidTr="00A60F82">
        <w:trPr>
          <w:trHeight w:val="454"/>
        </w:trPr>
        <w:tc>
          <w:tcPr>
            <w:tcW w:w="10773" w:type="dxa"/>
          </w:tcPr>
          <w:p w:rsidR="00AA56EE" w:rsidRDefault="00AA56EE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AA56EE" w:rsidTr="00A60F82">
        <w:trPr>
          <w:trHeight w:val="454"/>
        </w:trPr>
        <w:tc>
          <w:tcPr>
            <w:tcW w:w="10773" w:type="dxa"/>
          </w:tcPr>
          <w:p w:rsidR="00AA56EE" w:rsidRDefault="00AA56EE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AA56EE" w:rsidTr="00A60F82">
        <w:trPr>
          <w:trHeight w:val="454"/>
        </w:trPr>
        <w:tc>
          <w:tcPr>
            <w:tcW w:w="10773" w:type="dxa"/>
          </w:tcPr>
          <w:p w:rsidR="00AA56EE" w:rsidRDefault="00AA56EE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AA56EE" w:rsidTr="00A60F82">
        <w:trPr>
          <w:trHeight w:val="454"/>
        </w:trPr>
        <w:tc>
          <w:tcPr>
            <w:tcW w:w="10773" w:type="dxa"/>
          </w:tcPr>
          <w:p w:rsidR="00AA56EE" w:rsidRDefault="00AA56EE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AA56EE" w:rsidTr="00A60F82">
        <w:trPr>
          <w:trHeight w:val="454"/>
        </w:trPr>
        <w:tc>
          <w:tcPr>
            <w:tcW w:w="10773" w:type="dxa"/>
          </w:tcPr>
          <w:p w:rsidR="00AA56EE" w:rsidRDefault="00AA56EE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F00A3F" w:rsidTr="00A60F82">
        <w:trPr>
          <w:trHeight w:val="454"/>
        </w:trPr>
        <w:tc>
          <w:tcPr>
            <w:tcW w:w="10773" w:type="dxa"/>
          </w:tcPr>
          <w:p w:rsidR="00F00A3F" w:rsidRDefault="00F00A3F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</w:tbl>
    <w:p w:rsidR="00DF1597" w:rsidRDefault="00DF1597" w:rsidP="00A60F82">
      <w:pPr>
        <w:tabs>
          <w:tab w:val="right" w:pos="3261"/>
          <w:tab w:val="left" w:pos="3402"/>
          <w:tab w:val="right" w:leader="underscore" w:pos="10632"/>
        </w:tabs>
        <w:spacing w:before="720"/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DF1597" w:rsidRPr="00142184" w:rsidRDefault="00DF1597" w:rsidP="00DF1597">
      <w:pPr>
        <w:tabs>
          <w:tab w:val="center" w:pos="7088"/>
          <w:tab w:val="right" w:leader="underscore" w:pos="10632"/>
        </w:tabs>
        <w:rPr>
          <w:rFonts w:ascii="Verdana" w:hAnsi="Verdana"/>
          <w:sz w:val="12"/>
          <w:szCs w:val="12"/>
        </w:rPr>
      </w:pPr>
      <w:r w:rsidRPr="006B66CA">
        <w:rPr>
          <w:rFonts w:ascii="Verdana" w:hAnsi="Verdana"/>
          <w:sz w:val="16"/>
          <w:szCs w:val="16"/>
        </w:rPr>
        <w:tab/>
      </w:r>
      <w:r w:rsidRPr="00142184">
        <w:rPr>
          <w:rFonts w:ascii="Verdana" w:hAnsi="Verdana"/>
          <w:sz w:val="12"/>
          <w:szCs w:val="12"/>
        </w:rPr>
        <w:t>Assinatura do Requerente ou seu procurador</w:t>
      </w:r>
    </w:p>
    <w:p w:rsidR="00AA56EE" w:rsidRPr="00AA56EE" w:rsidRDefault="00AA56EE" w:rsidP="007C273E">
      <w:pPr>
        <w:rPr>
          <w:rFonts w:ascii="Verdana" w:hAnsi="Verdana"/>
          <w:sz w:val="2"/>
          <w:szCs w:val="2"/>
        </w:rPr>
      </w:pPr>
    </w:p>
    <w:sectPr w:rsidR="00AA56EE" w:rsidRPr="00AA56EE" w:rsidSect="006869BF">
      <w:headerReference w:type="first" r:id="rId7"/>
      <w:pgSz w:w="11907" w:h="16840" w:code="9"/>
      <w:pgMar w:top="567" w:right="567" w:bottom="567" w:left="567" w:header="567" w:footer="284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204" w:rsidRDefault="000C5204">
      <w:r>
        <w:separator/>
      </w:r>
    </w:p>
  </w:endnote>
  <w:endnote w:type="continuationSeparator" w:id="0">
    <w:p w:rsidR="000C5204" w:rsidRDefault="000C5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ngui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204" w:rsidRDefault="000C5204">
      <w:r>
        <w:separator/>
      </w:r>
    </w:p>
  </w:footnote>
  <w:footnote w:type="continuationSeparator" w:id="0">
    <w:p w:rsidR="000C5204" w:rsidRDefault="000C5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55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134"/>
      <w:gridCol w:w="3949"/>
      <w:gridCol w:w="5672"/>
    </w:tblGrid>
    <w:tr w:rsidR="0075100F" w:rsidRPr="0014258C" w:rsidTr="006869BF">
      <w:trPr>
        <w:trHeight w:val="993"/>
      </w:trPr>
      <w:tc>
        <w:tcPr>
          <w:tcW w:w="1134" w:type="dxa"/>
        </w:tcPr>
        <w:p w:rsidR="0075100F" w:rsidRPr="0014258C" w:rsidRDefault="0075100F" w:rsidP="00553A57">
          <w:pPr>
            <w:pStyle w:val="Cabealho"/>
            <w:tabs>
              <w:tab w:val="clear" w:pos="4419"/>
              <w:tab w:val="clear" w:pos="8838"/>
            </w:tabs>
            <w:spacing w:before="60"/>
            <w:ind w:left="34"/>
          </w:pPr>
          <w:r w:rsidRPr="0014258C">
            <w:object w:dxaOrig="1695" w:dyaOrig="16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4pt;height:41.4pt">
                <v:imagedata r:id="rId1" o:title=""/>
              </v:shape>
              <o:OLEObject Type="Embed" ProgID="MSPhotoEd.3" ShapeID="_x0000_i1025" DrawAspect="Content" ObjectID="_1668241363" r:id="rId2"/>
            </w:object>
          </w:r>
        </w:p>
      </w:tc>
      <w:tc>
        <w:tcPr>
          <w:tcW w:w="3949" w:type="dxa"/>
        </w:tcPr>
        <w:p w:rsidR="0075100F" w:rsidRPr="006869BF" w:rsidRDefault="0075100F" w:rsidP="006869BF">
          <w:pPr>
            <w:pStyle w:val="Cabealho"/>
            <w:tabs>
              <w:tab w:val="clear" w:pos="4419"/>
              <w:tab w:val="clear" w:pos="8838"/>
            </w:tabs>
            <w:spacing w:before="360"/>
            <w:ind w:left="-130"/>
            <w:rPr>
              <w:rFonts w:ascii="Penguin" w:hAnsi="Penguin"/>
              <w:sz w:val="28"/>
              <w:szCs w:val="28"/>
            </w:rPr>
          </w:pPr>
          <w:r w:rsidRPr="006869BF">
            <w:rPr>
              <w:rFonts w:ascii="Penguin" w:hAnsi="Penguin"/>
              <w:sz w:val="28"/>
              <w:szCs w:val="28"/>
            </w:rPr>
            <w:t>Universidade</w:t>
          </w:r>
          <w:r w:rsidRPr="006869BF">
            <w:rPr>
              <w:rFonts w:ascii="Penguin" w:hAnsi="Penguin"/>
              <w:sz w:val="28"/>
              <w:szCs w:val="28"/>
            </w:rPr>
            <w:br/>
            <w:t>Estadual de Londrina</w:t>
          </w:r>
        </w:p>
      </w:tc>
      <w:tc>
        <w:tcPr>
          <w:tcW w:w="5672" w:type="dxa"/>
          <w:vMerge w:val="restart"/>
        </w:tcPr>
        <w:p w:rsidR="0075100F" w:rsidRPr="006869BF" w:rsidRDefault="0075100F" w:rsidP="00D7520F">
          <w:pPr>
            <w:pStyle w:val="Cabealho"/>
            <w:tabs>
              <w:tab w:val="clear" w:pos="4419"/>
              <w:tab w:val="clear" w:pos="8838"/>
            </w:tabs>
            <w:spacing w:before="700"/>
            <w:jc w:val="center"/>
            <w:rPr>
              <w:rFonts w:ascii="Verdana" w:hAnsi="Verdana"/>
              <w:b/>
            </w:rPr>
          </w:pPr>
          <w:r w:rsidRPr="006869BF">
            <w:rPr>
              <w:rFonts w:ascii="Verdana" w:hAnsi="Verdana"/>
              <w:b/>
            </w:rPr>
            <w:t>Requerimento de Documentos</w:t>
          </w:r>
        </w:p>
        <w:p w:rsidR="0075100F" w:rsidRPr="00D7520F" w:rsidRDefault="0075100F" w:rsidP="006869BF">
          <w:pPr>
            <w:pStyle w:val="Cabealho"/>
            <w:tabs>
              <w:tab w:val="clear" w:pos="4419"/>
              <w:tab w:val="clear" w:pos="8838"/>
            </w:tabs>
            <w:spacing w:before="340"/>
            <w:jc w:val="right"/>
            <w:rPr>
              <w:rFonts w:ascii="Verdana" w:hAnsi="Verdana"/>
              <w:sz w:val="12"/>
              <w:szCs w:val="12"/>
            </w:rPr>
          </w:pPr>
          <w:r w:rsidRPr="00D7520F">
            <w:rPr>
              <w:rFonts w:ascii="Verdana" w:hAnsi="Verdana"/>
              <w:sz w:val="12"/>
              <w:szCs w:val="12"/>
            </w:rPr>
            <w:t>Reconhecida pelo Decreto Federal nº69324 de 07/10/1971</w:t>
          </w:r>
        </w:p>
      </w:tc>
    </w:tr>
    <w:tr w:rsidR="0075100F" w:rsidRPr="0014258C" w:rsidTr="006869BF">
      <w:trPr>
        <w:trHeight w:val="570"/>
      </w:trPr>
      <w:tc>
        <w:tcPr>
          <w:tcW w:w="5083" w:type="dxa"/>
          <w:gridSpan w:val="2"/>
        </w:tcPr>
        <w:p w:rsidR="0075100F" w:rsidRPr="006869BF" w:rsidRDefault="0075100F" w:rsidP="006869BF">
          <w:pPr>
            <w:pStyle w:val="Cabealho"/>
            <w:tabs>
              <w:tab w:val="clear" w:pos="4419"/>
              <w:tab w:val="clear" w:pos="8838"/>
            </w:tabs>
            <w:ind w:left="34"/>
            <w:rPr>
              <w:rFonts w:ascii="Penguin" w:hAnsi="Penguin"/>
            </w:rPr>
          </w:pPr>
          <w:proofErr w:type="spellStart"/>
          <w:r w:rsidRPr="006869BF">
            <w:rPr>
              <w:rFonts w:ascii="Penguin" w:hAnsi="Penguin"/>
            </w:rPr>
            <w:t>Pró-Reitoria</w:t>
          </w:r>
          <w:proofErr w:type="spellEnd"/>
          <w:r w:rsidRPr="006869BF">
            <w:rPr>
              <w:rFonts w:ascii="Penguin" w:hAnsi="Penguin"/>
            </w:rPr>
            <w:t xml:space="preserve"> de Pesquisa e Pós-Graduação</w:t>
          </w:r>
        </w:p>
        <w:p w:rsidR="0075100F" w:rsidRPr="006869BF" w:rsidRDefault="0075100F" w:rsidP="006869BF">
          <w:pPr>
            <w:pStyle w:val="Cabealho"/>
            <w:tabs>
              <w:tab w:val="clear" w:pos="4419"/>
              <w:tab w:val="clear" w:pos="8838"/>
            </w:tabs>
            <w:ind w:left="34"/>
            <w:rPr>
              <w:rFonts w:ascii="Penguin" w:hAnsi="Penguin"/>
            </w:rPr>
          </w:pPr>
          <w:r w:rsidRPr="006869BF">
            <w:rPr>
              <w:rFonts w:ascii="Penguin" w:hAnsi="Penguin"/>
            </w:rPr>
            <w:t>Diretoria de Pós-Graduação</w:t>
          </w:r>
        </w:p>
      </w:tc>
      <w:tc>
        <w:tcPr>
          <w:tcW w:w="5672" w:type="dxa"/>
          <w:vMerge/>
        </w:tcPr>
        <w:p w:rsidR="0075100F" w:rsidRPr="0014258C" w:rsidRDefault="0075100F" w:rsidP="004C2AAC">
          <w:pPr>
            <w:pStyle w:val="Cabealho"/>
            <w:tabs>
              <w:tab w:val="clear" w:pos="4419"/>
              <w:tab w:val="clear" w:pos="8838"/>
            </w:tabs>
          </w:pPr>
        </w:p>
      </w:tc>
    </w:tr>
  </w:tbl>
  <w:p w:rsidR="0075100F" w:rsidRPr="007D6F5C" w:rsidRDefault="0075100F" w:rsidP="008141F9">
    <w:pPr>
      <w:pStyle w:val="Cabealho"/>
      <w:tabs>
        <w:tab w:val="clear" w:pos="4419"/>
        <w:tab w:val="clear" w:pos="8838"/>
        <w:tab w:val="right" w:pos="11339"/>
      </w:tabs>
      <w:ind w:right="-1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BB"/>
    <w:rsid w:val="00001852"/>
    <w:rsid w:val="00026AA7"/>
    <w:rsid w:val="000352D7"/>
    <w:rsid w:val="00064CD4"/>
    <w:rsid w:val="00066C62"/>
    <w:rsid w:val="0006797B"/>
    <w:rsid w:val="000734E4"/>
    <w:rsid w:val="00091C9D"/>
    <w:rsid w:val="000A46D2"/>
    <w:rsid w:val="000C5204"/>
    <w:rsid w:val="0010414A"/>
    <w:rsid w:val="00142184"/>
    <w:rsid w:val="0014258C"/>
    <w:rsid w:val="0015592C"/>
    <w:rsid w:val="001602E1"/>
    <w:rsid w:val="00161EBE"/>
    <w:rsid w:val="00163440"/>
    <w:rsid w:val="0019288D"/>
    <w:rsid w:val="001A50DF"/>
    <w:rsid w:val="001C0AFC"/>
    <w:rsid w:val="001C5F54"/>
    <w:rsid w:val="001F760D"/>
    <w:rsid w:val="00207A6B"/>
    <w:rsid w:val="00213320"/>
    <w:rsid w:val="00215D28"/>
    <w:rsid w:val="002254A6"/>
    <w:rsid w:val="00246D3F"/>
    <w:rsid w:val="0025269A"/>
    <w:rsid w:val="002A3900"/>
    <w:rsid w:val="002A4958"/>
    <w:rsid w:val="002C36A4"/>
    <w:rsid w:val="002D3C83"/>
    <w:rsid w:val="002E49EE"/>
    <w:rsid w:val="002E538F"/>
    <w:rsid w:val="00343953"/>
    <w:rsid w:val="00365CF1"/>
    <w:rsid w:val="003815FA"/>
    <w:rsid w:val="0039370F"/>
    <w:rsid w:val="00394C15"/>
    <w:rsid w:val="003A1B57"/>
    <w:rsid w:val="003A59E9"/>
    <w:rsid w:val="003E41C5"/>
    <w:rsid w:val="00401BE6"/>
    <w:rsid w:val="004163EE"/>
    <w:rsid w:val="00462E88"/>
    <w:rsid w:val="00491E2A"/>
    <w:rsid w:val="004C22FC"/>
    <w:rsid w:val="004C2AAC"/>
    <w:rsid w:val="004D7814"/>
    <w:rsid w:val="004E0EEC"/>
    <w:rsid w:val="00500DAD"/>
    <w:rsid w:val="00512ABB"/>
    <w:rsid w:val="00536FD7"/>
    <w:rsid w:val="0054690D"/>
    <w:rsid w:val="005511D4"/>
    <w:rsid w:val="00553A57"/>
    <w:rsid w:val="00555FA1"/>
    <w:rsid w:val="00557008"/>
    <w:rsid w:val="00561672"/>
    <w:rsid w:val="0057173E"/>
    <w:rsid w:val="00594259"/>
    <w:rsid w:val="005F1219"/>
    <w:rsid w:val="005F782E"/>
    <w:rsid w:val="00633E22"/>
    <w:rsid w:val="006546D1"/>
    <w:rsid w:val="006869BF"/>
    <w:rsid w:val="006A0189"/>
    <w:rsid w:val="006A03BA"/>
    <w:rsid w:val="006A2DCE"/>
    <w:rsid w:val="006B1A57"/>
    <w:rsid w:val="006B66CA"/>
    <w:rsid w:val="006C0AF5"/>
    <w:rsid w:val="006D6004"/>
    <w:rsid w:val="00703589"/>
    <w:rsid w:val="0075100F"/>
    <w:rsid w:val="0076590D"/>
    <w:rsid w:val="00776CAE"/>
    <w:rsid w:val="007A2A49"/>
    <w:rsid w:val="007B618C"/>
    <w:rsid w:val="007C273E"/>
    <w:rsid w:val="007D6F5C"/>
    <w:rsid w:val="007E19F5"/>
    <w:rsid w:val="007E5B46"/>
    <w:rsid w:val="007E67D6"/>
    <w:rsid w:val="007F1C86"/>
    <w:rsid w:val="00806789"/>
    <w:rsid w:val="0081106A"/>
    <w:rsid w:val="008141F9"/>
    <w:rsid w:val="00827159"/>
    <w:rsid w:val="008318C8"/>
    <w:rsid w:val="008406A4"/>
    <w:rsid w:val="00841C5D"/>
    <w:rsid w:val="00842B5D"/>
    <w:rsid w:val="008479B7"/>
    <w:rsid w:val="00851356"/>
    <w:rsid w:val="0085638A"/>
    <w:rsid w:val="0087128C"/>
    <w:rsid w:val="00887753"/>
    <w:rsid w:val="00890DC3"/>
    <w:rsid w:val="0089256E"/>
    <w:rsid w:val="0089646C"/>
    <w:rsid w:val="008B583F"/>
    <w:rsid w:val="008F2426"/>
    <w:rsid w:val="00902933"/>
    <w:rsid w:val="009179EE"/>
    <w:rsid w:val="00922A45"/>
    <w:rsid w:val="00922E00"/>
    <w:rsid w:val="00927903"/>
    <w:rsid w:val="00950C88"/>
    <w:rsid w:val="00971709"/>
    <w:rsid w:val="009771DD"/>
    <w:rsid w:val="00984C7A"/>
    <w:rsid w:val="009D01E3"/>
    <w:rsid w:val="009E0ED3"/>
    <w:rsid w:val="009E53E9"/>
    <w:rsid w:val="00A00C9C"/>
    <w:rsid w:val="00A32F7F"/>
    <w:rsid w:val="00A55304"/>
    <w:rsid w:val="00A60F82"/>
    <w:rsid w:val="00AA56EE"/>
    <w:rsid w:val="00AB287A"/>
    <w:rsid w:val="00AB70A0"/>
    <w:rsid w:val="00AB7EF2"/>
    <w:rsid w:val="00AC210F"/>
    <w:rsid w:val="00AD4A6D"/>
    <w:rsid w:val="00AF084D"/>
    <w:rsid w:val="00AF161C"/>
    <w:rsid w:val="00AF42C3"/>
    <w:rsid w:val="00AF44E2"/>
    <w:rsid w:val="00B11AB6"/>
    <w:rsid w:val="00B35616"/>
    <w:rsid w:val="00B665AC"/>
    <w:rsid w:val="00BA258E"/>
    <w:rsid w:val="00BB7C60"/>
    <w:rsid w:val="00BD66A0"/>
    <w:rsid w:val="00BE61B0"/>
    <w:rsid w:val="00BF00FD"/>
    <w:rsid w:val="00C46455"/>
    <w:rsid w:val="00C71DA0"/>
    <w:rsid w:val="00C73916"/>
    <w:rsid w:val="00CC6AFF"/>
    <w:rsid w:val="00CD3A9B"/>
    <w:rsid w:val="00CD3D3F"/>
    <w:rsid w:val="00D05B0B"/>
    <w:rsid w:val="00D42D24"/>
    <w:rsid w:val="00D51D86"/>
    <w:rsid w:val="00D60EA9"/>
    <w:rsid w:val="00D73EEF"/>
    <w:rsid w:val="00D7520F"/>
    <w:rsid w:val="00D75F93"/>
    <w:rsid w:val="00DC12D1"/>
    <w:rsid w:val="00DE3A7B"/>
    <w:rsid w:val="00DF1597"/>
    <w:rsid w:val="00DF3E98"/>
    <w:rsid w:val="00E00EA4"/>
    <w:rsid w:val="00E3784E"/>
    <w:rsid w:val="00E429A8"/>
    <w:rsid w:val="00E63351"/>
    <w:rsid w:val="00E64F3A"/>
    <w:rsid w:val="00E946FC"/>
    <w:rsid w:val="00EC0C9B"/>
    <w:rsid w:val="00EE6684"/>
    <w:rsid w:val="00EF4C2B"/>
    <w:rsid w:val="00F00A3F"/>
    <w:rsid w:val="00F110C5"/>
    <w:rsid w:val="00F143DE"/>
    <w:rsid w:val="00F170CC"/>
    <w:rsid w:val="00F24CA7"/>
    <w:rsid w:val="00F52536"/>
    <w:rsid w:val="00F561BC"/>
    <w:rsid w:val="00F60EAA"/>
    <w:rsid w:val="00F64005"/>
    <w:rsid w:val="00F95B48"/>
    <w:rsid w:val="00FB5BE4"/>
    <w:rsid w:val="00FD1ABD"/>
    <w:rsid w:val="00FD6D2C"/>
    <w:rsid w:val="00FF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  <w14:docId w14:val="4EFD1769"/>
  <w15:chartTrackingRefBased/>
  <w15:docId w15:val="{A97BC897-AA15-4E44-9D1B-1EC1A5A7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1DD"/>
    <w:pPr>
      <w:ind w:left="249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AA56EE"/>
    <w:pPr>
      <w:keepNext/>
      <w:ind w:left="0"/>
      <w:jc w:val="center"/>
      <w:outlineLvl w:val="1"/>
    </w:pPr>
    <w:rPr>
      <w:rFonts w:ascii="Tahoma" w:hAnsi="Tahoma" w:cs="Tahoma"/>
      <w:b/>
      <w:bCs/>
      <w:smallCaps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9771DD"/>
    <w:pPr>
      <w:ind w:left="851"/>
    </w:pPr>
    <w:rPr>
      <w:rFonts w:ascii="Courier New" w:eastAsia="Batang" w:hAnsi="Courier New" w:cs="Courier New"/>
      <w:spacing w:val="120"/>
    </w:rPr>
  </w:style>
  <w:style w:type="paragraph" w:styleId="Cabealho">
    <w:name w:val="header"/>
    <w:basedOn w:val="Normal"/>
    <w:semiHidden/>
    <w:rsid w:val="009771D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9771DD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14258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42D2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42D2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13320"/>
    <w:rPr>
      <w:color w:val="0000FF"/>
      <w:u w:val="single"/>
    </w:rPr>
  </w:style>
  <w:style w:type="character" w:customStyle="1" w:styleId="Ttulo2Char">
    <w:name w:val="Título 2 Char"/>
    <w:link w:val="Ttulo2"/>
    <w:rsid w:val="00AA56EE"/>
    <w:rPr>
      <w:rFonts w:ascii="Tahoma" w:hAnsi="Tahoma" w:cs="Tahoma"/>
      <w:b/>
      <w:bCs/>
      <w:smallCaps/>
      <w:sz w:val="16"/>
      <w:szCs w:val="24"/>
    </w:rPr>
  </w:style>
  <w:style w:type="character" w:styleId="TextodoEspaoReservado">
    <w:name w:val="Placeholder Text"/>
    <w:uiPriority w:val="99"/>
    <w:semiHidden/>
    <w:rsid w:val="00922A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ete\Downloads\Requerimento%20Geral%20(9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E8683-B939-473F-84E9-3DCA8A67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Requerimento Geral (9)</Template>
  <TotalTime>1</TotalTime>
  <Pages>1</Pages>
  <Words>27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UEL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Eliete Carvalho Vasconcelos</dc:creator>
  <cp:keywords/>
  <cp:lastModifiedBy>Eliete Carvalho Vasconcelos</cp:lastModifiedBy>
  <cp:revision>2</cp:revision>
  <cp:lastPrinted>2014-03-26T12:06:00Z</cp:lastPrinted>
  <dcterms:created xsi:type="dcterms:W3CDTF">2020-11-30T14:36:00Z</dcterms:created>
  <dcterms:modified xsi:type="dcterms:W3CDTF">2020-11-30T14:36:00Z</dcterms:modified>
</cp:coreProperties>
</file>